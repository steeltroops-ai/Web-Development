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49A3" w14:textId="77777777" w:rsidR="00223923" w:rsidRPr="00DA440F" w:rsidRDefault="00853EAC">
      <w:pPr>
        <w:pStyle w:val="SectionHeading"/>
        <w:rPr>
          <w:sz w:val="96"/>
          <w:szCs w:val="96"/>
        </w:rPr>
      </w:pPr>
      <w:r w:rsidRPr="00DA440F">
        <w:rPr>
          <w:sz w:val="96"/>
          <w:szCs w:val="96"/>
        </w:rPr>
        <w:t>Objectives</w:t>
      </w:r>
    </w:p>
    <w:p w14:paraId="6D87CB27" w14:textId="79342FB3" w:rsidR="00223923" w:rsidRDefault="00DA440F" w:rsidP="00DA440F">
      <w:r w:rsidRPr="00DA440F">
        <w:rPr>
          <w:sz w:val="44"/>
          <w:szCs w:val="44"/>
        </w:rPr>
        <w:t>Develop a web application using HTML and JavaScript to find and display largest among three numbers</w:t>
      </w:r>
      <w:r>
        <w:rPr>
          <w:sz w:val="44"/>
          <w:szCs w:val="44"/>
        </w:rPr>
        <w:t>.</w:t>
      </w:r>
      <w:r w:rsidRPr="00DA440F">
        <w:rPr>
          <w:sz w:val="44"/>
          <w:szCs w:val="44"/>
        </w:rPr>
        <w:t xml:space="preserve"> When the numbers are entered by the user through Pop-up boxes</w:t>
      </w:r>
      <w:r>
        <w:t>.</w:t>
      </w:r>
    </w:p>
    <w:p w14:paraId="3786DD8C" w14:textId="77777777" w:rsidR="00DA440F" w:rsidRDefault="00DA440F">
      <w:pPr>
        <w:pStyle w:val="SectionHeading"/>
      </w:pPr>
      <w:r w:rsidRPr="00DA440F">
        <w:rPr>
          <w:sz w:val="40"/>
          <w:szCs w:val="40"/>
        </w:rPr>
        <w:t>MODULE LEARNED</w:t>
      </w:r>
    </w:p>
    <w:p w14:paraId="0A4C3E50" w14:textId="77777777" w:rsidR="00DA440F" w:rsidRDefault="00DA440F">
      <w:pPr>
        <w:pStyle w:val="SectionHeading"/>
      </w:pPr>
      <w:r>
        <w:t xml:space="preserve"> </w:t>
      </w:r>
      <w:r>
        <w:sym w:font="Symbol" w:char="F0B7"/>
      </w:r>
      <w:r>
        <w:t xml:space="preserve"> Implementing JavaScript to HTML. </w:t>
      </w:r>
    </w:p>
    <w:p w14:paraId="4009F03A" w14:textId="77777777" w:rsidR="00DA440F" w:rsidRDefault="00DA440F">
      <w:pPr>
        <w:pStyle w:val="SectionHeading"/>
      </w:pPr>
      <w:r>
        <w:sym w:font="Symbol" w:char="F0B7"/>
      </w:r>
      <w:r>
        <w:t xml:space="preserve"> Using .</w:t>
      </w:r>
      <w:proofErr w:type="spellStart"/>
      <w:r>
        <w:t>js</w:t>
      </w:r>
      <w:proofErr w:type="spellEnd"/>
      <w:r>
        <w:t xml:space="preserve"> for external JavaScript file.</w:t>
      </w:r>
    </w:p>
    <w:p w14:paraId="50D00196" w14:textId="77777777" w:rsidR="00DA440F" w:rsidRDefault="00DA440F">
      <w:pPr>
        <w:pStyle w:val="SectionHeading"/>
      </w:pPr>
      <w:r>
        <w:t xml:space="preserve"> </w:t>
      </w:r>
      <w:r>
        <w:sym w:font="Symbol" w:char="F0B7"/>
      </w:r>
      <w:r>
        <w:t xml:space="preserve"> Many Attribute / Properties of JavaScript. </w:t>
      </w:r>
    </w:p>
    <w:p w14:paraId="1EBBB628" w14:textId="5851AFBE" w:rsidR="00DA440F" w:rsidRDefault="00DA440F">
      <w:pPr>
        <w:pStyle w:val="SectionHeading"/>
      </w:pPr>
      <w:r>
        <w:sym w:font="Symbol" w:char="F0B7"/>
      </w:r>
      <w:r>
        <w:t xml:space="preserve"> Use of Prompt pop up. </w:t>
      </w:r>
    </w:p>
    <w:p w14:paraId="64AF9E5D" w14:textId="6B444BF0" w:rsidR="00223923" w:rsidRDefault="00223923">
      <w:pPr>
        <w:spacing w:after="200" w:line="276" w:lineRule="auto"/>
      </w:pPr>
    </w:p>
    <w:p w14:paraId="362229CE" w14:textId="57AA81CD" w:rsidR="00DA440F" w:rsidRDefault="00DA440F">
      <w:pPr>
        <w:spacing w:after="200" w:line="276" w:lineRule="auto"/>
      </w:pPr>
    </w:p>
    <w:p w14:paraId="434277A1" w14:textId="67F43361" w:rsidR="00DA440F" w:rsidRDefault="00DA440F">
      <w:pPr>
        <w:spacing w:after="200" w:line="276" w:lineRule="auto"/>
      </w:pPr>
    </w:p>
    <w:p w14:paraId="1E63EC8D" w14:textId="7A76AEAB" w:rsidR="00DA440F" w:rsidRDefault="00DA440F">
      <w:pPr>
        <w:spacing w:after="200" w:line="276" w:lineRule="auto"/>
      </w:pPr>
    </w:p>
    <w:p w14:paraId="508E07BD" w14:textId="77777777" w:rsidR="00DA440F" w:rsidRDefault="00DA440F">
      <w:pPr>
        <w:spacing w:after="200" w:line="276" w:lineRule="auto"/>
      </w:pPr>
    </w:p>
    <w:p w14:paraId="234E2334" w14:textId="77777777" w:rsidR="00DA440F" w:rsidRDefault="00DA440F">
      <w:pPr>
        <w:spacing w:after="200" w:line="276" w:lineRule="auto"/>
        <w:rPr>
          <w:sz w:val="56"/>
          <w:szCs w:val="56"/>
        </w:rPr>
      </w:pPr>
    </w:p>
    <w:p w14:paraId="696B19BF" w14:textId="4CC7AD3F" w:rsidR="00DA440F" w:rsidRDefault="00DA440F">
      <w:pPr>
        <w:spacing w:after="200" w:line="276" w:lineRule="auto"/>
      </w:pPr>
      <w:r w:rsidRPr="00DA440F">
        <w:rPr>
          <w:sz w:val="56"/>
          <w:szCs w:val="56"/>
        </w:rPr>
        <w:t>EXPLANATION</w:t>
      </w:r>
      <w:r>
        <w:t xml:space="preserve"> </w:t>
      </w:r>
    </w:p>
    <w:p w14:paraId="5A1C0024" w14:textId="73CBB852" w:rsidR="00DA440F" w:rsidRPr="00DA440F" w:rsidRDefault="00DA440F">
      <w:pPr>
        <w:spacing w:after="200" w:line="276" w:lineRule="auto"/>
        <w:rPr>
          <w:sz w:val="36"/>
          <w:szCs w:val="36"/>
        </w:rPr>
      </w:pPr>
      <w:r w:rsidRPr="00DA440F">
        <w:rPr>
          <w:sz w:val="36"/>
          <w:szCs w:val="36"/>
        </w:rPr>
        <w:lastRenderedPageBreak/>
        <w:t xml:space="preserve">Here, I used var </w:t>
      </w:r>
      <w:proofErr w:type="spellStart"/>
      <w:r w:rsidRPr="00DA440F">
        <w:rPr>
          <w:sz w:val="36"/>
          <w:szCs w:val="36"/>
        </w:rPr>
        <w:t>variable_name</w:t>
      </w:r>
      <w:proofErr w:type="spellEnd"/>
      <w:r w:rsidRPr="00DA440F">
        <w:rPr>
          <w:sz w:val="36"/>
          <w:szCs w:val="36"/>
        </w:rPr>
        <w:t xml:space="preserve"> for creating new variable and placing values of each input given by the help of prompt pop up boxes. I also came to know about parsing a particular data type by setting the data type function called </w:t>
      </w:r>
      <w:proofErr w:type="spellStart"/>
      <w:proofErr w:type="gramStart"/>
      <w:r w:rsidRPr="00DA440F">
        <w:rPr>
          <w:sz w:val="36"/>
          <w:szCs w:val="36"/>
        </w:rPr>
        <w:t>parseInt</w:t>
      </w:r>
      <w:proofErr w:type="spellEnd"/>
      <w:r w:rsidRPr="00DA440F">
        <w:rPr>
          <w:sz w:val="36"/>
          <w:szCs w:val="36"/>
        </w:rPr>
        <w:t>(</w:t>
      </w:r>
      <w:proofErr w:type="gramEnd"/>
      <w:r w:rsidRPr="00DA440F">
        <w:rPr>
          <w:sz w:val="36"/>
          <w:szCs w:val="36"/>
        </w:rPr>
        <w:t xml:space="preserve">). After that I used a Nested Conditional statement for getting the largest number out of the given entries. I also came to know about that I can also use elseif </w:t>
      </w:r>
      <w:proofErr w:type="gramStart"/>
      <w:r w:rsidRPr="00DA440F">
        <w:rPr>
          <w:sz w:val="36"/>
          <w:szCs w:val="36"/>
        </w:rPr>
        <w:t>(){</w:t>
      </w:r>
      <w:proofErr w:type="gramEnd"/>
      <w:r w:rsidRPr="00DA440F">
        <w:rPr>
          <w:sz w:val="36"/>
          <w:szCs w:val="36"/>
        </w:rPr>
        <w:t xml:space="preserve">} instead of nested if-else condition (if-elseif-else). After comparing the value, I just used </w:t>
      </w:r>
      <w:proofErr w:type="spellStart"/>
      <w:proofErr w:type="gramStart"/>
      <w:r w:rsidRPr="00DA440F">
        <w:rPr>
          <w:sz w:val="36"/>
          <w:szCs w:val="36"/>
        </w:rPr>
        <w:t>document.write</w:t>
      </w:r>
      <w:proofErr w:type="spellEnd"/>
      <w:proofErr w:type="gramEnd"/>
      <w:r w:rsidRPr="00DA440F">
        <w:rPr>
          <w:sz w:val="36"/>
          <w:szCs w:val="36"/>
        </w:rPr>
        <w:t xml:space="preserve">(Large,” is largest”); To print the value on browser. Here, a space </w:t>
      </w:r>
      <w:proofErr w:type="gramStart"/>
      <w:r w:rsidRPr="00DA440F">
        <w:rPr>
          <w:sz w:val="36"/>
          <w:szCs w:val="36"/>
        </w:rPr>
        <w:t>(“ “</w:t>
      </w:r>
      <w:proofErr w:type="gramEnd"/>
      <w:r w:rsidRPr="00DA440F">
        <w:rPr>
          <w:sz w:val="36"/>
          <w:szCs w:val="36"/>
        </w:rPr>
        <w:t>) is left so that there will be a gap between the printed values.</w:t>
      </w:r>
    </w:p>
    <w:p w14:paraId="166D1C17" w14:textId="72DB6B4E" w:rsidR="00DA440F" w:rsidRDefault="00DA440F">
      <w:pPr>
        <w:spacing w:after="200" w:line="276" w:lineRule="auto"/>
      </w:pPr>
    </w:p>
    <w:p w14:paraId="66B07E14" w14:textId="1BE1B117" w:rsidR="00DA440F" w:rsidRDefault="00DA440F">
      <w:pPr>
        <w:spacing w:after="200" w:line="276" w:lineRule="auto"/>
      </w:pPr>
    </w:p>
    <w:p w14:paraId="3C538171" w14:textId="6A99ADD4" w:rsidR="00DA440F" w:rsidRDefault="00DA440F">
      <w:pPr>
        <w:spacing w:after="200" w:line="276" w:lineRule="auto"/>
      </w:pPr>
    </w:p>
    <w:p w14:paraId="24AE9FCB" w14:textId="5A34F94C" w:rsidR="00DA440F" w:rsidRDefault="00DA440F">
      <w:pPr>
        <w:spacing w:after="200" w:line="276" w:lineRule="auto"/>
      </w:pPr>
    </w:p>
    <w:p w14:paraId="3D4CCE8C" w14:textId="469CA6F4" w:rsidR="00DA440F" w:rsidRDefault="00DA440F">
      <w:pPr>
        <w:spacing w:after="200" w:line="276" w:lineRule="auto"/>
      </w:pPr>
    </w:p>
    <w:p w14:paraId="02BDAD2B" w14:textId="3FBAC6D1" w:rsidR="00DA440F" w:rsidRDefault="00DA440F">
      <w:pPr>
        <w:spacing w:after="200" w:line="276" w:lineRule="auto"/>
      </w:pPr>
    </w:p>
    <w:p w14:paraId="7B6A217B" w14:textId="3193588E" w:rsidR="00DA440F" w:rsidRDefault="00DA440F">
      <w:pPr>
        <w:spacing w:after="200" w:line="276" w:lineRule="auto"/>
      </w:pPr>
    </w:p>
    <w:p w14:paraId="6FB1D18F" w14:textId="77777777" w:rsidR="00DA440F" w:rsidRDefault="00DA440F">
      <w:pPr>
        <w:spacing w:after="200" w:line="276" w:lineRule="auto"/>
      </w:pPr>
    </w:p>
    <w:p w14:paraId="7B4EEDDB" w14:textId="4A5CADE6" w:rsidR="00DA440F" w:rsidRDefault="00DA440F">
      <w:pPr>
        <w:spacing w:after="200" w:line="276" w:lineRule="auto"/>
        <w:rPr>
          <w:sz w:val="72"/>
          <w:szCs w:val="72"/>
        </w:rPr>
      </w:pPr>
      <w:r w:rsidRPr="00DA440F">
        <w:rPr>
          <w:sz w:val="72"/>
          <w:szCs w:val="72"/>
        </w:rPr>
        <w:t>HTML Code</w:t>
      </w:r>
      <w:r>
        <w:rPr>
          <w:sz w:val="72"/>
          <w:szCs w:val="72"/>
        </w:rPr>
        <w:t>-</w:t>
      </w:r>
    </w:p>
    <w:p w14:paraId="7ADE3A4F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&lt;!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DOCTYPE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html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3A6FD7D2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html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6FB75526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lastRenderedPageBreak/>
        <w:t xml:space="preserve">    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head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674A860B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title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Find Largest Number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&lt;/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title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31053BEC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script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type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=</w:t>
      </w:r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"text/</w:t>
      </w:r>
      <w:proofErr w:type="spellStart"/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javascript</w:t>
      </w:r>
      <w:proofErr w:type="spellEnd"/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30D8A41A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var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proofErr w:type="spellStart"/>
      <w:proofErr w:type="gramStart"/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a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,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b</w:t>
      </w:r>
      <w:proofErr w:type="gramEnd"/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,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c</w:t>
      </w:r>
      <w:proofErr w:type="spellEnd"/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;</w:t>
      </w:r>
    </w:p>
    <w:p w14:paraId="021C4B59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a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=</w:t>
      </w:r>
      <w:proofErr w:type="gramStart"/>
      <w:r w:rsidRPr="00DA440F">
        <w:rPr>
          <w:rFonts w:ascii="Consolas" w:eastAsia="Times New Roman" w:hAnsi="Consolas" w:cs="Times New Roman"/>
          <w:color w:val="DCDCAA"/>
          <w:szCs w:val="21"/>
          <w:lang w:val="en-IN" w:eastAsia="en-IN"/>
        </w:rPr>
        <w:t>prompt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(</w:t>
      </w:r>
      <w:proofErr w:type="gramEnd"/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"Enter First Number:"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</w:t>
      </w:r>
    </w:p>
    <w:p w14:paraId="128336E7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b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=</w:t>
      </w:r>
      <w:proofErr w:type="gramStart"/>
      <w:r w:rsidRPr="00DA440F">
        <w:rPr>
          <w:rFonts w:ascii="Consolas" w:eastAsia="Times New Roman" w:hAnsi="Consolas" w:cs="Times New Roman"/>
          <w:color w:val="DCDCAA"/>
          <w:szCs w:val="21"/>
          <w:lang w:val="en-IN" w:eastAsia="en-IN"/>
        </w:rPr>
        <w:t>prompt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(</w:t>
      </w:r>
      <w:proofErr w:type="gramEnd"/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"Enter Second Number:"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</w:t>
      </w:r>
    </w:p>
    <w:p w14:paraId="4EDDFDC8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c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=</w:t>
      </w:r>
      <w:proofErr w:type="gramStart"/>
      <w:r w:rsidRPr="00DA440F">
        <w:rPr>
          <w:rFonts w:ascii="Consolas" w:eastAsia="Times New Roman" w:hAnsi="Consolas" w:cs="Times New Roman"/>
          <w:color w:val="DCDCAA"/>
          <w:szCs w:val="21"/>
          <w:lang w:val="en-IN" w:eastAsia="en-IN"/>
        </w:rPr>
        <w:t>prompt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(</w:t>
      </w:r>
      <w:proofErr w:type="gramEnd"/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"Enter Third Number:"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</w:t>
      </w:r>
    </w:p>
    <w:p w14:paraId="355DC589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</w:p>
    <w:p w14:paraId="696FF77A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r w:rsidRPr="00DA440F">
        <w:rPr>
          <w:rFonts w:ascii="Consolas" w:eastAsia="Times New Roman" w:hAnsi="Consolas" w:cs="Times New Roman"/>
          <w:color w:val="C586C0"/>
          <w:szCs w:val="21"/>
          <w:lang w:val="en-IN" w:eastAsia="en-IN"/>
        </w:rPr>
        <w:t>if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(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a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&gt;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b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&amp;&amp;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a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&gt;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c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</w:t>
      </w:r>
    </w:p>
    <w:p w14:paraId="0775F3F1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proofErr w:type="gramStart"/>
      <w:r w:rsidRPr="00DA440F">
        <w:rPr>
          <w:rFonts w:ascii="Consolas" w:eastAsia="Times New Roman" w:hAnsi="Consolas" w:cs="Times New Roman"/>
          <w:color w:val="DCDCAA"/>
          <w:szCs w:val="21"/>
          <w:lang w:val="en-IN" w:eastAsia="en-IN"/>
        </w:rPr>
        <w:t>alert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(</w:t>
      </w:r>
      <w:proofErr w:type="gramEnd"/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a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+</w:t>
      </w:r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 is largest number."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);</w:t>
      </w:r>
    </w:p>
    <w:p w14:paraId="531C1840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r w:rsidRPr="00DA440F">
        <w:rPr>
          <w:rFonts w:ascii="Consolas" w:eastAsia="Times New Roman" w:hAnsi="Consolas" w:cs="Times New Roman"/>
          <w:color w:val="C586C0"/>
          <w:szCs w:val="21"/>
          <w:lang w:val="en-IN" w:eastAsia="en-IN"/>
        </w:rPr>
        <w:t>else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C586C0"/>
          <w:szCs w:val="21"/>
          <w:lang w:val="en-IN" w:eastAsia="en-IN"/>
        </w:rPr>
        <w:t>if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(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b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&gt;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a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&amp;&amp;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b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&gt;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c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</w:t>
      </w:r>
    </w:p>
    <w:p w14:paraId="77DB35D3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proofErr w:type="gramStart"/>
      <w:r w:rsidRPr="00DA440F">
        <w:rPr>
          <w:rFonts w:ascii="Consolas" w:eastAsia="Times New Roman" w:hAnsi="Consolas" w:cs="Times New Roman"/>
          <w:color w:val="DCDCAA"/>
          <w:szCs w:val="21"/>
          <w:lang w:val="en-IN" w:eastAsia="en-IN"/>
        </w:rPr>
        <w:t>alert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(</w:t>
      </w:r>
      <w:proofErr w:type="gramEnd"/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b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+</w:t>
      </w:r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 is largest number."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);</w:t>
      </w:r>
    </w:p>
    <w:p w14:paraId="2FACD30B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r w:rsidRPr="00DA440F">
        <w:rPr>
          <w:rFonts w:ascii="Consolas" w:eastAsia="Times New Roman" w:hAnsi="Consolas" w:cs="Times New Roman"/>
          <w:color w:val="C586C0"/>
          <w:szCs w:val="21"/>
          <w:lang w:val="en-IN" w:eastAsia="en-IN"/>
        </w:rPr>
        <w:t>else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C586C0"/>
          <w:szCs w:val="21"/>
          <w:lang w:val="en-IN" w:eastAsia="en-IN"/>
        </w:rPr>
        <w:t>if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(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c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&gt;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a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&amp;&amp;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c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&gt;</w:t>
      </w:r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b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</w:t>
      </w:r>
    </w:p>
    <w:p w14:paraId="14291C59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proofErr w:type="gramStart"/>
      <w:r w:rsidRPr="00DA440F">
        <w:rPr>
          <w:rFonts w:ascii="Consolas" w:eastAsia="Times New Roman" w:hAnsi="Consolas" w:cs="Times New Roman"/>
          <w:color w:val="DCDCAA"/>
          <w:szCs w:val="21"/>
          <w:lang w:val="en-IN" w:eastAsia="en-IN"/>
        </w:rPr>
        <w:t>alert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(</w:t>
      </w:r>
      <w:proofErr w:type="gramEnd"/>
      <w:r w:rsidRPr="00DA440F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c</w:t>
      </w:r>
      <w:r w:rsidRPr="00DA440F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+</w:t>
      </w:r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 is largest number."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);</w:t>
      </w:r>
    </w:p>
    <w:p w14:paraId="08314386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&lt;/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script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64F82034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&lt;/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head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1DF85165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body</w:t>
      </w: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proofErr w:type="spellStart"/>
      <w:r w:rsidRPr="00DA440F">
        <w:rPr>
          <w:rFonts w:ascii="Consolas" w:eastAsia="Times New Roman" w:hAnsi="Consolas" w:cs="Times New Roman"/>
          <w:color w:val="F44747"/>
          <w:szCs w:val="21"/>
          <w:lang w:val="en-IN" w:eastAsia="en-IN"/>
        </w:rPr>
        <w:t>bgcolor</w:t>
      </w:r>
      <w:proofErr w:type="spellEnd"/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=</w:t>
      </w:r>
      <w:r w:rsidRPr="00DA440F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"cyan"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5A5755C0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&lt;/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body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63817A38" w14:textId="77777777" w:rsidR="00DA440F" w:rsidRPr="00DA440F" w:rsidRDefault="00DA440F" w:rsidP="00DA4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&lt;/</w:t>
      </w:r>
      <w:r w:rsidRPr="00DA440F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html</w:t>
      </w:r>
      <w:r w:rsidRPr="00DA440F">
        <w:rPr>
          <w:rFonts w:ascii="Consolas" w:eastAsia="Times New Roman" w:hAnsi="Consolas" w:cs="Times New Roman"/>
          <w:color w:val="808080"/>
          <w:szCs w:val="21"/>
          <w:lang w:val="en-IN" w:eastAsia="en-IN"/>
        </w:rPr>
        <w:t>&gt;</w:t>
      </w:r>
    </w:p>
    <w:p w14:paraId="78ED1A47" w14:textId="1608C816" w:rsidR="00DA440F" w:rsidRDefault="00DA440F">
      <w:pPr>
        <w:spacing w:after="200" w:line="276" w:lineRule="auto"/>
        <w:rPr>
          <w:sz w:val="72"/>
          <w:szCs w:val="72"/>
        </w:rPr>
      </w:pPr>
    </w:p>
    <w:p w14:paraId="69F0A6F1" w14:textId="5041592C" w:rsidR="003430FA" w:rsidRDefault="003430FA">
      <w:pPr>
        <w:spacing w:after="200" w:line="276" w:lineRule="auto"/>
        <w:rPr>
          <w:sz w:val="72"/>
          <w:szCs w:val="72"/>
        </w:rPr>
      </w:pPr>
    </w:p>
    <w:p w14:paraId="709E7C56" w14:textId="7B157D66" w:rsidR="003430FA" w:rsidRDefault="003430FA">
      <w:pPr>
        <w:spacing w:after="200" w:line="276" w:lineRule="auto"/>
        <w:rPr>
          <w:noProof/>
          <w:sz w:val="72"/>
          <w:szCs w:val="72"/>
        </w:rPr>
      </w:pPr>
      <w:r>
        <w:rPr>
          <w:sz w:val="72"/>
          <w:szCs w:val="72"/>
        </w:rPr>
        <w:t>Output</w:t>
      </w:r>
      <w:r>
        <w:rPr>
          <w:noProof/>
          <w:sz w:val="72"/>
          <w:szCs w:val="72"/>
        </w:rPr>
        <w:t>-</w:t>
      </w:r>
    </w:p>
    <w:p w14:paraId="285ED114" w14:textId="1C4D8557" w:rsidR="00E5583A" w:rsidRDefault="003430FA">
      <w:pPr>
        <w:spacing w:after="200" w:line="276" w:lineRule="auto"/>
        <w:rPr>
          <w:noProof/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172FA471" wp14:editId="34C7D94A">
            <wp:extent cx="5715000" cy="3571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83A">
        <w:rPr>
          <w:noProof/>
          <w:sz w:val="72"/>
          <w:szCs w:val="72"/>
        </w:rPr>
        <w:drawing>
          <wp:inline distT="0" distB="0" distL="0" distR="0" wp14:anchorId="2257970C" wp14:editId="457CD0AD">
            <wp:extent cx="5715000" cy="3571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0F6E" w14:textId="174DDC81" w:rsidR="00E5583A" w:rsidRPr="00DA440F" w:rsidRDefault="00E5583A">
      <w:pPr>
        <w:spacing w:after="200" w:line="276" w:lineRule="auto"/>
        <w:rPr>
          <w:noProof/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1C0F0B06" wp14:editId="4760754C">
            <wp:extent cx="5715000" cy="3571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72"/>
          <w:szCs w:val="72"/>
        </w:rPr>
        <w:drawing>
          <wp:inline distT="0" distB="0" distL="0" distR="0" wp14:anchorId="211107D3" wp14:editId="0B3586AB">
            <wp:extent cx="5715000" cy="3571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83A" w:rsidRPr="00DA440F">
      <w:headerReference w:type="even" r:id="rId14"/>
      <w:footerReference w:type="even" r:id="rId15"/>
      <w:footerReference w:type="default" r:id="rId16"/>
      <w:headerReference w:type="first" r:id="rId17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BDD7" w14:textId="77777777" w:rsidR="00F970D6" w:rsidRDefault="00F970D6">
      <w:pPr>
        <w:spacing w:after="0" w:line="240" w:lineRule="auto"/>
      </w:pPr>
      <w:r>
        <w:separator/>
      </w:r>
    </w:p>
  </w:endnote>
  <w:endnote w:type="continuationSeparator" w:id="0">
    <w:p w14:paraId="761870C0" w14:textId="77777777" w:rsidR="00F970D6" w:rsidRDefault="00F9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B4421" w14:textId="77777777" w:rsidR="00223923" w:rsidRDefault="00853EAC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5FEE56D" wp14:editId="6EB43D5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5548B5" w14:textId="77777777" w:rsidR="00223923" w:rsidRDefault="002239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5FEE56D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135548B5" w14:textId="77777777" w:rsidR="00223923" w:rsidRDefault="002239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3A336E3" wp14:editId="777D602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220AEA" w14:textId="77777777" w:rsidR="00223923" w:rsidRDefault="0022392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3A336E3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3F220AEA" w14:textId="77777777" w:rsidR="00223923" w:rsidRDefault="0022392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DDBEA3" wp14:editId="18E73561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19B306F" w14:textId="77777777" w:rsidR="00223923" w:rsidRDefault="00853EA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DDBEA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419B306F" w14:textId="77777777" w:rsidR="00223923" w:rsidRDefault="00853EA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E736" w14:textId="77777777" w:rsidR="00223923" w:rsidRDefault="00853EAC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8F78C9F" wp14:editId="4BDAAD6B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7F6DBAC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F3BACE0" wp14:editId="4F63E06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068715" w14:textId="77777777" w:rsidR="00223923" w:rsidRDefault="002239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F3BACE0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3C068715" w14:textId="77777777" w:rsidR="00223923" w:rsidRDefault="002239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5A4666C" wp14:editId="4EFA0E0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84E466" w14:textId="77777777" w:rsidR="00223923" w:rsidRDefault="0022392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5A4666C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7C84E466" w14:textId="77777777" w:rsidR="00223923" w:rsidRDefault="0022392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9F83538" wp14:editId="721EA505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23AA810E" w14:textId="77777777" w:rsidR="00223923" w:rsidRDefault="00853EA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8353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23AA810E" w14:textId="77777777" w:rsidR="00223923" w:rsidRDefault="00853EA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E9B7" w14:textId="77777777" w:rsidR="00F970D6" w:rsidRDefault="00F970D6">
      <w:pPr>
        <w:spacing w:after="0" w:line="240" w:lineRule="auto"/>
      </w:pPr>
      <w:r>
        <w:separator/>
      </w:r>
    </w:p>
  </w:footnote>
  <w:footnote w:type="continuationSeparator" w:id="0">
    <w:p w14:paraId="1EC7CB2A" w14:textId="77777777" w:rsidR="00F970D6" w:rsidRDefault="00F97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ADBC" w14:textId="77777777" w:rsidR="00223923" w:rsidRDefault="00853EAC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D923C52" wp14:editId="3E20D6AD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C390BB6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D8903B" wp14:editId="6B21D1B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CBC81A" w14:textId="77777777" w:rsidR="00223923" w:rsidRDefault="00853EA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CD8903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06CBC81A" w14:textId="77777777" w:rsidR="00223923" w:rsidRDefault="00853EAC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765E3A" wp14:editId="5709925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5E8733" w14:textId="77777777" w:rsidR="00223923" w:rsidRDefault="0022392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B765E3A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655E8733" w14:textId="77777777" w:rsidR="00223923" w:rsidRDefault="0022392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53FE115" wp14:editId="1EAAB56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793AE7" w14:textId="77777777" w:rsidR="00223923" w:rsidRDefault="002239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53FE115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1A793AE7" w14:textId="77777777" w:rsidR="00223923" w:rsidRDefault="002239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D31C" w14:textId="77777777" w:rsidR="00223923" w:rsidRDefault="00853EAC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CAD9E70" wp14:editId="4BA3FEA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72DCD5C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6C85C9" wp14:editId="7755504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7F2421" w14:textId="77777777" w:rsidR="00223923" w:rsidRDefault="002239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D6C85C9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37F2421" w14:textId="77777777" w:rsidR="00223923" w:rsidRDefault="002239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F6838D" wp14:editId="7221692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DEA629" w14:textId="77777777" w:rsidR="00223923" w:rsidRDefault="0022392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EF6838D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4EDEA629" w14:textId="77777777" w:rsidR="00223923" w:rsidRDefault="00223923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F"/>
    <w:rsid w:val="00223923"/>
    <w:rsid w:val="003430FA"/>
    <w:rsid w:val="00853EAC"/>
    <w:rsid w:val="009F1BD2"/>
    <w:rsid w:val="00DA440F"/>
    <w:rsid w:val="00E5583A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5A359"/>
  <w15:docId w15:val="{B7510A5F-73D2-45CF-9BC3-69F4A3C7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Pratap Singh</dc:creator>
  <cp:lastModifiedBy>Mayank Pratap Singh</cp:lastModifiedBy>
  <cp:revision>3</cp:revision>
  <cp:lastPrinted>2021-12-14T16:49:00Z</cp:lastPrinted>
  <dcterms:created xsi:type="dcterms:W3CDTF">2021-12-14T16:04:00Z</dcterms:created>
  <dcterms:modified xsi:type="dcterms:W3CDTF">2021-12-14T16:49:00Z</dcterms:modified>
</cp:coreProperties>
</file>