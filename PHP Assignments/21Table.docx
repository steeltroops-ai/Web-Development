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614B" w14:textId="51936D4D" w:rsidR="008311AC" w:rsidRPr="00043713" w:rsidRDefault="008D289F">
      <w:pPr>
        <w:pStyle w:val="SectionHeading"/>
        <w:rPr>
          <w:sz w:val="56"/>
          <w:szCs w:val="56"/>
        </w:rPr>
      </w:pPr>
      <w:r w:rsidRPr="00043713">
        <w:rPr>
          <w:sz w:val="56"/>
          <w:szCs w:val="56"/>
        </w:rPr>
        <w:t>O</w:t>
      </w:r>
      <w:r w:rsidRPr="00043713">
        <w:rPr>
          <w:sz w:val="56"/>
          <w:szCs w:val="56"/>
        </w:rPr>
        <w:t>bjectives</w:t>
      </w:r>
      <w:r w:rsidR="00043713">
        <w:rPr>
          <w:sz w:val="56"/>
          <w:szCs w:val="56"/>
        </w:rPr>
        <w:t>-</w:t>
      </w:r>
    </w:p>
    <w:p w14:paraId="53947008" w14:textId="3054A118" w:rsidR="008311AC" w:rsidRPr="00043713" w:rsidRDefault="00043713" w:rsidP="00043713">
      <w:pPr>
        <w:rPr>
          <w:sz w:val="44"/>
          <w:szCs w:val="44"/>
        </w:rPr>
      </w:pPr>
      <w:r w:rsidRPr="00043713">
        <w:rPr>
          <w:sz w:val="44"/>
          <w:szCs w:val="44"/>
        </w:rPr>
        <w:t xml:space="preserve">Write a program in PHP to display the table of a number on the browser. </w:t>
      </w:r>
      <w:r w:rsidRPr="00043713">
        <w:rPr>
          <w:sz w:val="44"/>
          <w:szCs w:val="44"/>
        </w:rPr>
        <w:cr/>
      </w:r>
    </w:p>
    <w:p w14:paraId="009AD16E" w14:textId="2177B900" w:rsidR="008311AC" w:rsidRPr="00043713" w:rsidRDefault="00043713">
      <w:pPr>
        <w:pStyle w:val="SectionHeading"/>
        <w:rPr>
          <w:sz w:val="48"/>
          <w:szCs w:val="48"/>
        </w:rPr>
      </w:pPr>
      <w:r w:rsidRPr="00043713">
        <w:rPr>
          <w:sz w:val="48"/>
          <w:szCs w:val="48"/>
        </w:rPr>
        <w:t>E</w:t>
      </w:r>
      <w:r w:rsidRPr="00043713">
        <w:rPr>
          <w:sz w:val="48"/>
          <w:szCs w:val="48"/>
        </w:rPr>
        <w:t>XPLANATION</w:t>
      </w:r>
    </w:p>
    <w:p w14:paraId="4E61195D" w14:textId="2AF06587" w:rsidR="008311AC" w:rsidRDefault="008311AC">
      <w:pPr>
        <w:pStyle w:val="Subsection"/>
      </w:pPr>
    </w:p>
    <w:p w14:paraId="32787571" w14:textId="77777777" w:rsidR="00043713" w:rsidRPr="00043713" w:rsidRDefault="00043713" w:rsidP="000437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04371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Here I used the basic PHP echo and for loop for creating the table. The number I chose was “5”, So the table will be printed for “5”. By using the echo </w:t>
      </w:r>
      <w:proofErr w:type="gramStart"/>
      <w:r w:rsidRPr="0004371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tag</w:t>
      </w:r>
      <w:proofErr w:type="gramEnd"/>
      <w:r w:rsidRPr="0004371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I have printed the html tags which basically meant that the browser will generate the following html tag and execute them, same with CSS happened here. </w:t>
      </w:r>
    </w:p>
    <w:p w14:paraId="3A3E0628" w14:textId="77777777" w:rsidR="00043713" w:rsidRPr="00043713" w:rsidRDefault="00043713" w:rsidP="000437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14:paraId="3B4F85C1" w14:textId="77777777" w:rsidR="00043713" w:rsidRPr="00043713" w:rsidRDefault="00043713" w:rsidP="000437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04371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Following are Some </w:t>
      </w:r>
      <w:proofErr w:type="gramStart"/>
      <w:r w:rsidRPr="0004371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Example :</w:t>
      </w:r>
      <w:proofErr w:type="gramEnd"/>
      <w:r w:rsidRPr="0004371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- </w:t>
      </w:r>
    </w:p>
    <w:p w14:paraId="2DE06474" w14:textId="77777777" w:rsidR="00043713" w:rsidRPr="00043713" w:rsidRDefault="00043713" w:rsidP="000437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14:paraId="47595536" w14:textId="7B4BC8DA" w:rsidR="00043713" w:rsidRPr="00043713" w:rsidRDefault="00043713" w:rsidP="000437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043713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echo 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“&lt;table&gt;&lt;tr&gt;&lt;td&gt;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Hello!&lt;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/td&gt;&lt;/tr&gt;&lt;/table&gt;”</w:t>
      </w:r>
    </w:p>
    <w:p w14:paraId="1DBC2FDF" w14:textId="77777777" w:rsidR="00043713" w:rsidRPr="00043713" w:rsidRDefault="00043713" w:rsidP="0004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E82DAA8" w14:textId="77777777" w:rsidR="00043713" w:rsidRPr="00043713" w:rsidRDefault="00043713">
      <w:pPr>
        <w:pStyle w:val="ListParagraph"/>
        <w:numPr>
          <w:ilvl w:val="0"/>
          <w:numId w:val="4"/>
        </w:numPr>
        <w:spacing w:after="0"/>
        <w:ind w:left="288" w:hanging="288"/>
        <w:rPr>
          <w:sz w:val="24"/>
          <w:szCs w:val="28"/>
        </w:rPr>
      </w:pPr>
      <w:r w:rsidRPr="00043713"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  <w:t xml:space="preserve">All the tags mentioned here are executed as HTML </w:t>
      </w:r>
      <w:proofErr w:type="gramStart"/>
      <w:r w:rsidRPr="00043713"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  <w:t>tag !!</w:t>
      </w:r>
      <w:proofErr w:type="gramEnd"/>
      <w:r w:rsidRPr="00043713"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  <w:t xml:space="preserve"> </w:t>
      </w:r>
    </w:p>
    <w:p w14:paraId="61E7FC50" w14:textId="77777777" w:rsidR="00043713" w:rsidRPr="00043713" w:rsidRDefault="00043713" w:rsidP="00043713">
      <w:pPr>
        <w:pStyle w:val="ListParagraph"/>
        <w:spacing w:after="0"/>
        <w:ind w:left="288" w:firstLine="0"/>
        <w:rPr>
          <w:sz w:val="24"/>
          <w:szCs w:val="28"/>
        </w:rPr>
      </w:pPr>
    </w:p>
    <w:p w14:paraId="505BA6C2" w14:textId="64B21124" w:rsidR="008311AC" w:rsidRPr="00043713" w:rsidRDefault="00043713">
      <w:pPr>
        <w:pStyle w:val="ListParagraph"/>
        <w:numPr>
          <w:ilvl w:val="0"/>
          <w:numId w:val="4"/>
        </w:numPr>
        <w:spacing w:after="0"/>
        <w:ind w:left="288" w:hanging="288"/>
        <w:rPr>
          <w:sz w:val="24"/>
          <w:szCs w:val="28"/>
        </w:rPr>
      </w:pPr>
      <w:r w:rsidRPr="00043713"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  <w:t xml:space="preserve">I have also used ‘for’ loop for multiplying the number by each number from 1 to 10 and also used $ for declaring the variables in the PHP files. </w:t>
      </w:r>
      <w:proofErr w:type="gramStart"/>
      <w:r w:rsidRPr="00043713"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  <w:t>Example :</w:t>
      </w:r>
      <w:proofErr w:type="gramEnd"/>
      <w:r w:rsidRPr="00043713"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  <w:t>- Input : Output : $var-name = 48 54 $ var-name.6 echo $var-</w:t>
      </w:r>
      <w:proofErr w:type="spellStart"/>
      <w:r w:rsidRPr="00043713">
        <w:rPr>
          <w:rFonts w:ascii="Times New Roman" w:eastAsia="Times New Roman" w:hAnsi="Times New Roman" w:cs="Times New Roman"/>
          <w:color w:val="auto"/>
          <w:sz w:val="32"/>
          <w:szCs w:val="32"/>
          <w:lang w:val="en-IN" w:eastAsia="en-IN"/>
        </w:rPr>
        <w:t>nam</w:t>
      </w:r>
      <w:proofErr w:type="spellEnd"/>
      <w:r w:rsidRPr="00043713">
        <w:rPr>
          <w:sz w:val="24"/>
          <w:szCs w:val="28"/>
        </w:rPr>
        <w:t>e</w:t>
      </w:r>
    </w:p>
    <w:p w14:paraId="327B1143" w14:textId="175D35A3" w:rsidR="008311AC" w:rsidRDefault="008311AC">
      <w:pPr>
        <w:spacing w:after="200" w:line="276" w:lineRule="auto"/>
      </w:pPr>
    </w:p>
    <w:p w14:paraId="6DDF7578" w14:textId="30AA72D5" w:rsidR="00043713" w:rsidRDefault="00043713">
      <w:pPr>
        <w:spacing w:after="200" w:line="276" w:lineRule="auto"/>
      </w:pPr>
    </w:p>
    <w:p w14:paraId="16042122" w14:textId="3777E154" w:rsidR="00043713" w:rsidRDefault="00043713">
      <w:pPr>
        <w:spacing w:after="200" w:line="276" w:lineRule="auto"/>
      </w:pPr>
    </w:p>
    <w:p w14:paraId="7D7407AC" w14:textId="67575787" w:rsidR="00043713" w:rsidRDefault="00043713">
      <w:pPr>
        <w:spacing w:after="200" w:line="276" w:lineRule="auto"/>
      </w:pPr>
    </w:p>
    <w:p w14:paraId="1CC5D499" w14:textId="7D99D9F7" w:rsidR="00043713" w:rsidRDefault="00043713" w:rsidP="00043713">
      <w:pPr>
        <w:spacing w:after="200" w:line="276" w:lineRule="auto"/>
        <w:jc w:val="center"/>
        <w:rPr>
          <w:sz w:val="56"/>
          <w:szCs w:val="56"/>
          <w:u w:val="single"/>
        </w:rPr>
      </w:pPr>
      <w:r w:rsidRPr="00043713">
        <w:rPr>
          <w:sz w:val="56"/>
          <w:szCs w:val="56"/>
          <w:u w:val="single"/>
        </w:rPr>
        <w:lastRenderedPageBreak/>
        <w:t>Input Code</w:t>
      </w:r>
    </w:p>
    <w:p w14:paraId="236C0F51" w14:textId="77777777" w:rsidR="00F31A03" w:rsidRPr="00F31A03" w:rsidRDefault="00F31A03" w:rsidP="00F31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F31A03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&lt;?php</w:t>
      </w:r>
    </w:p>
    <w:p w14:paraId="039451EC" w14:textId="77777777" w:rsidR="00F31A03" w:rsidRPr="00F31A03" w:rsidRDefault="00F31A03" w:rsidP="00F31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</w:t>
      </w:r>
      <w:r w:rsidRPr="00F31A03">
        <w:rPr>
          <w:rFonts w:ascii="Consolas" w:eastAsia="Times New Roman" w:hAnsi="Consolas" w:cs="Times New Roman"/>
          <w:color w:val="DCDCAA"/>
          <w:szCs w:val="21"/>
          <w:lang w:val="en-IN" w:eastAsia="en-IN"/>
        </w:rPr>
        <w:t>echo</w:t>
      </w: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 </w:t>
      </w:r>
      <w:r w:rsidRPr="00F31A03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"&lt;table border=1&gt;"</w:t>
      </w: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;</w:t>
      </w:r>
    </w:p>
    <w:p w14:paraId="6C1786C0" w14:textId="77777777" w:rsidR="00F31A03" w:rsidRPr="00F31A03" w:rsidRDefault="00F31A03" w:rsidP="00F31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</w:t>
      </w:r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$</w:t>
      </w:r>
      <w:proofErr w:type="spellStart"/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num</w:t>
      </w:r>
      <w:proofErr w:type="spellEnd"/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=</w:t>
      </w:r>
      <w:r w:rsidRPr="00F31A03">
        <w:rPr>
          <w:rFonts w:ascii="Consolas" w:eastAsia="Times New Roman" w:hAnsi="Consolas" w:cs="Times New Roman"/>
          <w:color w:val="B5CEA8"/>
          <w:szCs w:val="21"/>
          <w:lang w:val="en-IN" w:eastAsia="en-IN"/>
        </w:rPr>
        <w:t>21</w:t>
      </w: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;</w:t>
      </w:r>
    </w:p>
    <w:p w14:paraId="5D99608B" w14:textId="77777777" w:rsidR="00F31A03" w:rsidRPr="00F31A03" w:rsidRDefault="00F31A03" w:rsidP="00F31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</w:t>
      </w:r>
      <w:r w:rsidRPr="00F31A03">
        <w:rPr>
          <w:rFonts w:ascii="Consolas" w:eastAsia="Times New Roman" w:hAnsi="Consolas" w:cs="Times New Roman"/>
          <w:color w:val="C586C0"/>
          <w:szCs w:val="21"/>
          <w:lang w:val="en-IN" w:eastAsia="en-IN"/>
        </w:rPr>
        <w:t>for</w:t>
      </w: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(</w:t>
      </w:r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$</w:t>
      </w:r>
      <w:proofErr w:type="spellStart"/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i</w:t>
      </w:r>
      <w:proofErr w:type="spellEnd"/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=</w:t>
      </w:r>
      <w:proofErr w:type="gramStart"/>
      <w:r w:rsidRPr="00F31A03">
        <w:rPr>
          <w:rFonts w:ascii="Consolas" w:eastAsia="Times New Roman" w:hAnsi="Consolas" w:cs="Times New Roman"/>
          <w:color w:val="B5CEA8"/>
          <w:szCs w:val="21"/>
          <w:lang w:val="en-IN" w:eastAsia="en-IN"/>
        </w:rPr>
        <w:t>1</w:t>
      </w: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;</w:t>
      </w:r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$</w:t>
      </w:r>
      <w:proofErr w:type="spellStart"/>
      <w:proofErr w:type="gramEnd"/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i</w:t>
      </w:r>
      <w:proofErr w:type="spellEnd"/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&lt;=</w:t>
      </w:r>
      <w:r w:rsidRPr="00F31A03">
        <w:rPr>
          <w:rFonts w:ascii="Consolas" w:eastAsia="Times New Roman" w:hAnsi="Consolas" w:cs="Times New Roman"/>
          <w:color w:val="B5CEA8"/>
          <w:szCs w:val="21"/>
          <w:lang w:val="en-IN" w:eastAsia="en-IN"/>
        </w:rPr>
        <w:t>10</w:t>
      </w: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;</w:t>
      </w:r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$</w:t>
      </w:r>
      <w:proofErr w:type="spellStart"/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i</w:t>
      </w:r>
      <w:proofErr w:type="spellEnd"/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++</w:t>
      </w: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)</w:t>
      </w:r>
    </w:p>
    <w:p w14:paraId="6019AACE" w14:textId="77777777" w:rsidR="00F31A03" w:rsidRPr="00F31A03" w:rsidRDefault="00F31A03" w:rsidP="00F31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        {</w:t>
      </w:r>
    </w:p>
    <w:p w14:paraId="53BA99C5" w14:textId="77777777" w:rsidR="00F31A03" w:rsidRPr="00F31A03" w:rsidRDefault="00F31A03" w:rsidP="00F31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$result</w:t>
      </w:r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=</w:t>
      </w:r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$</w:t>
      </w:r>
      <w:proofErr w:type="spellStart"/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num</w:t>
      </w:r>
      <w:proofErr w:type="spellEnd"/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*</w:t>
      </w:r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$</w:t>
      </w:r>
      <w:proofErr w:type="spellStart"/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i</w:t>
      </w:r>
      <w:proofErr w:type="spellEnd"/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;</w:t>
      </w:r>
    </w:p>
    <w:p w14:paraId="38A9FADA" w14:textId="77777777" w:rsidR="00F31A03" w:rsidRPr="00F31A03" w:rsidRDefault="00F31A03" w:rsidP="00F31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    </w:t>
      </w:r>
      <w:r w:rsidRPr="00F31A03">
        <w:rPr>
          <w:rFonts w:ascii="Consolas" w:eastAsia="Times New Roman" w:hAnsi="Consolas" w:cs="Times New Roman"/>
          <w:color w:val="DCDCAA"/>
          <w:szCs w:val="21"/>
          <w:lang w:val="en-IN" w:eastAsia="en-IN"/>
        </w:rPr>
        <w:t>echo</w:t>
      </w:r>
      <w:r w:rsidRPr="00F31A03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"&lt;tr&gt;&lt;td&gt;</w:t>
      </w:r>
      <w:proofErr w:type="gramStart"/>
      <w:r w:rsidRPr="00F31A03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</w:t>
      </w:r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.</w:t>
      </w:r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$</w:t>
      </w:r>
      <w:proofErr w:type="gramEnd"/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num</w:t>
      </w:r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.</w:t>
      </w:r>
      <w:r w:rsidRPr="00F31A03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"&lt;td&gt;*&lt;td&gt;"</w:t>
      </w:r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.</w:t>
      </w:r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$</w:t>
      </w:r>
      <w:proofErr w:type="spellStart"/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i</w:t>
      </w:r>
      <w:proofErr w:type="spellEnd"/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.</w:t>
      </w:r>
      <w:r w:rsidRPr="00F31A03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"&lt;td&gt;=&lt;td&gt;"</w:t>
      </w:r>
      <w:r w:rsidRPr="00F31A03">
        <w:rPr>
          <w:rFonts w:ascii="Consolas" w:eastAsia="Times New Roman" w:hAnsi="Consolas" w:cs="Times New Roman"/>
          <w:color w:val="D4D4D4"/>
          <w:szCs w:val="21"/>
          <w:lang w:val="en-IN" w:eastAsia="en-IN"/>
        </w:rPr>
        <w:t>.</w:t>
      </w:r>
      <w:r w:rsidRPr="00F31A03">
        <w:rPr>
          <w:rFonts w:ascii="Consolas" w:eastAsia="Times New Roman" w:hAnsi="Consolas" w:cs="Times New Roman"/>
          <w:color w:val="9CDCFE"/>
          <w:szCs w:val="21"/>
          <w:lang w:val="en-IN" w:eastAsia="en-IN"/>
        </w:rPr>
        <w:t>$result</w:t>
      </w: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;</w:t>
      </w:r>
    </w:p>
    <w:p w14:paraId="6C094054" w14:textId="77777777" w:rsidR="00F31A03" w:rsidRPr="00F31A03" w:rsidRDefault="00F31A03" w:rsidP="00F31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        }</w:t>
      </w:r>
    </w:p>
    <w:p w14:paraId="39F5CD21" w14:textId="77777777" w:rsidR="00F31A03" w:rsidRPr="00F31A03" w:rsidRDefault="00F31A03" w:rsidP="00F31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 xml:space="preserve">        </w:t>
      </w:r>
      <w:r w:rsidRPr="00F31A03">
        <w:rPr>
          <w:rFonts w:ascii="Consolas" w:eastAsia="Times New Roman" w:hAnsi="Consolas" w:cs="Times New Roman"/>
          <w:color w:val="DCDCAA"/>
          <w:szCs w:val="21"/>
          <w:lang w:val="en-IN" w:eastAsia="en-IN"/>
        </w:rPr>
        <w:t>echo</w:t>
      </w:r>
      <w:r w:rsidRPr="00F31A03">
        <w:rPr>
          <w:rFonts w:ascii="Consolas" w:eastAsia="Times New Roman" w:hAnsi="Consolas" w:cs="Times New Roman"/>
          <w:color w:val="CE9178"/>
          <w:szCs w:val="21"/>
          <w:lang w:val="en-IN" w:eastAsia="en-IN"/>
        </w:rPr>
        <w:t>"&lt;/table&gt;"</w:t>
      </w:r>
      <w:r w:rsidRPr="00F31A03">
        <w:rPr>
          <w:rFonts w:ascii="Consolas" w:eastAsia="Times New Roman" w:hAnsi="Consolas" w:cs="Times New Roman"/>
          <w:color w:val="FFFFFF"/>
          <w:szCs w:val="21"/>
          <w:lang w:val="en-IN" w:eastAsia="en-IN"/>
        </w:rPr>
        <w:t>;</w:t>
      </w:r>
    </w:p>
    <w:p w14:paraId="25CB3325" w14:textId="77777777" w:rsidR="00F31A03" w:rsidRPr="00F31A03" w:rsidRDefault="00F31A03" w:rsidP="00F31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Cs w:val="21"/>
          <w:lang w:val="en-IN" w:eastAsia="en-IN"/>
        </w:rPr>
      </w:pPr>
      <w:r w:rsidRPr="00F31A03">
        <w:rPr>
          <w:rFonts w:ascii="Consolas" w:eastAsia="Times New Roman" w:hAnsi="Consolas" w:cs="Times New Roman"/>
          <w:color w:val="569CD6"/>
          <w:szCs w:val="21"/>
          <w:lang w:val="en-IN" w:eastAsia="en-IN"/>
        </w:rPr>
        <w:t>?&gt;</w:t>
      </w:r>
    </w:p>
    <w:p w14:paraId="124BD770" w14:textId="014D43F8" w:rsidR="00043713" w:rsidRDefault="00043713" w:rsidP="00043713">
      <w:pPr>
        <w:spacing w:after="200" w:line="276" w:lineRule="auto"/>
        <w:rPr>
          <w:sz w:val="56"/>
          <w:szCs w:val="56"/>
          <w:u w:val="single"/>
        </w:rPr>
      </w:pPr>
    </w:p>
    <w:p w14:paraId="7CE47120" w14:textId="1AF4AF3A" w:rsidR="00F31A03" w:rsidRPr="00043713" w:rsidRDefault="00F31A03" w:rsidP="00F31A03">
      <w:pPr>
        <w:spacing w:after="200" w:line="276" w:lineRule="auto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Output</w:t>
      </w:r>
      <w:r>
        <w:rPr>
          <w:noProof/>
          <w:sz w:val="56"/>
          <w:szCs w:val="56"/>
          <w:u w:val="single"/>
        </w:rPr>
        <w:drawing>
          <wp:inline distT="0" distB="0" distL="0" distR="0" wp14:anchorId="37F30B54" wp14:editId="7A680673">
            <wp:extent cx="5772150" cy="3571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948" cy="35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A03" w:rsidRPr="00043713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6CED" w14:textId="77777777" w:rsidR="008D289F" w:rsidRDefault="008D289F">
      <w:pPr>
        <w:spacing w:after="0" w:line="240" w:lineRule="auto"/>
      </w:pPr>
      <w:r>
        <w:separator/>
      </w:r>
    </w:p>
  </w:endnote>
  <w:endnote w:type="continuationSeparator" w:id="0">
    <w:p w14:paraId="52C2C15A" w14:textId="77777777" w:rsidR="008D289F" w:rsidRDefault="008D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9F12" w14:textId="77777777" w:rsidR="008311AC" w:rsidRDefault="008D289F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F4AF98D" wp14:editId="2A5497B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A76DF3" w14:textId="77777777" w:rsidR="008311AC" w:rsidRDefault="008311A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F4AF98D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39A76DF3" w14:textId="77777777" w:rsidR="008311AC" w:rsidRDefault="008311A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A4C8313" wp14:editId="344D299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F14598" w14:textId="77777777" w:rsidR="008311AC" w:rsidRDefault="008311A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A4C8313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7DF14598" w14:textId="77777777" w:rsidR="008311AC" w:rsidRDefault="008311AC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41A72E" wp14:editId="64B745F5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3E6DA54" w14:textId="77777777" w:rsidR="008311AC" w:rsidRDefault="008D289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41A72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43E6DA54" w14:textId="77777777" w:rsidR="008311AC" w:rsidRDefault="008D289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99DE" w14:textId="77777777" w:rsidR="008311AC" w:rsidRDefault="008D289F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6603B553" wp14:editId="37500B8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0C1857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4D6A30B" wp14:editId="0939998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25637B" w14:textId="77777777" w:rsidR="008311AC" w:rsidRDefault="008311A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4D6A30B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2025637B" w14:textId="77777777" w:rsidR="008311AC" w:rsidRDefault="008311A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1C413FC" wp14:editId="5A3F5DA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91C105" w14:textId="77777777" w:rsidR="008311AC" w:rsidRDefault="008311A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1C413FC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4C91C105" w14:textId="77777777" w:rsidR="008311AC" w:rsidRDefault="008311AC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BF87E80" wp14:editId="1719D323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2AB1D41D" w14:textId="77777777" w:rsidR="008311AC" w:rsidRDefault="008D289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87E8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2AB1D41D" w14:textId="77777777" w:rsidR="008311AC" w:rsidRDefault="008D289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2928" w14:textId="77777777" w:rsidR="008D289F" w:rsidRDefault="008D289F">
      <w:pPr>
        <w:spacing w:after="0" w:line="240" w:lineRule="auto"/>
      </w:pPr>
      <w:r>
        <w:separator/>
      </w:r>
    </w:p>
  </w:footnote>
  <w:footnote w:type="continuationSeparator" w:id="0">
    <w:p w14:paraId="58A09D43" w14:textId="77777777" w:rsidR="008D289F" w:rsidRDefault="008D2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FECF" w14:textId="77777777" w:rsidR="008311AC" w:rsidRDefault="008D289F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1205A8E" wp14:editId="513EA2A5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E05E61D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F28276" wp14:editId="7483CB18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C9884" w14:textId="77777777" w:rsidR="008311AC" w:rsidRDefault="008D289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6AF2827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026C9884" w14:textId="77777777" w:rsidR="008311AC" w:rsidRDefault="008D289F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135D03" wp14:editId="24E441B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CCB2F4" w14:textId="77777777" w:rsidR="008311AC" w:rsidRDefault="008311A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F135D03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43CCB2F4" w14:textId="77777777" w:rsidR="008311AC" w:rsidRDefault="008311AC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3B8D1AE" wp14:editId="4450EAC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0A37AE" w14:textId="77777777" w:rsidR="008311AC" w:rsidRDefault="008311A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3B8D1AE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7C0A37AE" w14:textId="77777777" w:rsidR="008311AC" w:rsidRDefault="008311A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1FEC" w14:textId="77777777" w:rsidR="008311AC" w:rsidRDefault="008D289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4C5A900" wp14:editId="3DF1432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32AD0A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AB4846" wp14:editId="25009C5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A5582D" w14:textId="77777777" w:rsidR="008311AC" w:rsidRDefault="008311A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BAB4846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75A5582D" w14:textId="77777777" w:rsidR="008311AC" w:rsidRDefault="008311A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7A99A3" wp14:editId="3164C88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B9378B" w14:textId="77777777" w:rsidR="008311AC" w:rsidRDefault="008311A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37A99A3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79B9378B" w14:textId="77777777" w:rsidR="008311AC" w:rsidRDefault="008311A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13"/>
    <w:rsid w:val="00043713"/>
    <w:rsid w:val="008311AC"/>
    <w:rsid w:val="008D289F"/>
    <w:rsid w:val="00A7164D"/>
    <w:rsid w:val="00F3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CD04F"/>
  <w15:docId w15:val="{C09C84EA-182E-4FAA-8BA1-8B446792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Pratap Singh</dc:creator>
  <cp:lastModifiedBy>Mayank Pratap Singh</cp:lastModifiedBy>
  <cp:revision>1</cp:revision>
  <cp:lastPrinted>2021-12-14T16:43:00Z</cp:lastPrinted>
  <dcterms:created xsi:type="dcterms:W3CDTF">2021-12-14T16:34:00Z</dcterms:created>
  <dcterms:modified xsi:type="dcterms:W3CDTF">2021-12-14T16:47:00Z</dcterms:modified>
</cp:coreProperties>
</file>